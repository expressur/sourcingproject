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BC7D19">
      <w:pPr>
        <w:pStyle w:val="Titre"/>
      </w:pPr>
      <w:bookmarkStart w:id="0" w:name="_GoBack"/>
      <w:bookmarkEnd w:id="0"/>
      <w:r>
        <w:t>Bakari Hedy</w:t>
      </w:r>
    </w:p>
    <w:tbl>
      <w:tblPr>
        <w:tblStyle w:val="TableaudeCV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leau d’informations de contact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BC7D19" w:rsidP="002605A2">
            <w:pPr>
              <w:pStyle w:val="Coordonnes"/>
              <w:ind w:left="-97"/>
            </w:pPr>
            <w:proofErr w:type="gramStart"/>
            <w:r>
              <w:t>216,rue</w:t>
            </w:r>
            <w:proofErr w:type="gramEnd"/>
            <w:r>
              <w:t xml:space="preserve"> de la mare à </w:t>
            </w:r>
            <w:proofErr w:type="spellStart"/>
            <w:r>
              <w:t>gondre</w:t>
            </w:r>
            <w:proofErr w:type="spellEnd"/>
            <w:r>
              <w:t xml:space="preserve"> Vaux-le-pénil 77000</w:t>
            </w:r>
            <w:r w:rsidR="00260D3F" w:rsidRPr="00843164">
              <w:rPr>
                <w:lang w:bidi="fr-FR"/>
              </w:rPr>
              <w:t> | </w:t>
            </w:r>
            <w:r>
              <w:t>0695513558</w:t>
            </w:r>
            <w:r w:rsidR="00260D3F" w:rsidRPr="00843164">
              <w:rPr>
                <w:lang w:bidi="fr-FR"/>
              </w:rPr>
              <w:t> | </w:t>
            </w:r>
            <w:r>
              <w:t>hedy77200@gmail.com</w:t>
            </w:r>
          </w:p>
        </w:tc>
      </w:tr>
    </w:tbl>
    <w:sdt>
      <w:sdtPr>
        <w:alias w:val="Titre de l’objectif :"/>
        <w:tag w:val="Titre de l’objectif :"/>
        <w:id w:val="-1471434502"/>
        <w:placeholder>
          <w:docPart w:val="52F59E15C69647259CF175A339AC98FB"/>
        </w:placeholder>
        <w:temporary/>
        <w:showingPlcHdr/>
        <w15:appearance w15:val="hidden"/>
      </w:sdtPr>
      <w:sdtContent>
        <w:p w:rsidR="00C067C5" w:rsidRPr="00843164" w:rsidRDefault="00126049" w:rsidP="002563E8">
          <w:pPr>
            <w:pStyle w:val="Titre1"/>
          </w:pPr>
          <w:r w:rsidRPr="00843164">
            <w:rPr>
              <w:lang w:bidi="fr-FR"/>
            </w:rPr>
            <w:t>Objectif</w:t>
          </w:r>
        </w:p>
      </w:sdtContent>
    </w:sdt>
    <w:tbl>
      <w:tblPr>
        <w:tblStyle w:val="TableaudeCV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leau d’objectif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91186">
            <w:sdt>
              <w:sdtPr>
                <w:alias w:val="Entrez l’objectif :"/>
                <w:tag w:val="Entrez l’objectif :"/>
                <w:id w:val="396481143"/>
                <w:placeholder>
                  <w:docPart w:val="3629F92801394A4A985A5BCB9DD28FC0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rPr>
                    <w:lang w:bidi="fr-FR"/>
                  </w:rPr>
                  <w:t xml:space="preserve">Consultez les conseils ci-dessous pour vous aider à commencer. </w:t>
                </w:r>
                <w:r w:rsidR="00F45271">
                  <w:rPr>
                    <w:lang w:bidi="fr-FR"/>
                  </w:rPr>
                  <w:t>Pour remplacer un texte de conseil par votre propre texte, cliquez simplement dessus, puis commencez à taper.</w:t>
                </w:r>
              </w:sdtContent>
            </w:sdt>
          </w:p>
        </w:tc>
      </w:tr>
    </w:tbl>
    <w:sdt>
      <w:sdtPr>
        <w:alias w:val="Titre des compétences :"/>
        <w:tag w:val="Titre des compétences :"/>
        <w:id w:val="-1758198345"/>
        <w:placeholder>
          <w:docPart w:val="4DB75E756B9C45D9A93A14FA89AE70E3"/>
        </w:placeholder>
        <w:temporary/>
        <w:showingPlcHdr/>
        <w15:appearance w15:val="hidden"/>
      </w:sdtPr>
      <w:sdtContent>
        <w:p w:rsidR="00126049" w:rsidRPr="00843164" w:rsidRDefault="00126049" w:rsidP="002563E8">
          <w:pPr>
            <w:pStyle w:val="Titre1"/>
          </w:pPr>
          <w:r w:rsidRPr="00843164">
            <w:rPr>
              <w:lang w:bidi="fr-FR"/>
            </w:rPr>
            <w:t>Compétences</w:t>
          </w:r>
        </w:p>
      </w:sdtContent>
    </w:sdt>
    <w:tbl>
      <w:tblPr>
        <w:tblStyle w:val="TableaudeCV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leau des compétences"/>
      </w:tblPr>
      <w:tblGrid>
        <w:gridCol w:w="8738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D91186" w:rsidP="00843164">
            <w:pPr>
              <w:spacing w:line="240" w:lineRule="auto"/>
            </w:pPr>
            <w:sdt>
              <w:sdtPr>
                <w:alias w:val="Entrez les compétences :"/>
                <w:tag w:val="Entrez les compétences :"/>
                <w:id w:val="-1951454830"/>
                <w:placeholder>
                  <w:docPart w:val="7C566F67238749368EF716AACD52A741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rPr>
                    <w:lang w:bidi="fr-FR"/>
                  </w:rPr>
                  <w:t>Sous l’onglet Création du ruban, consultez les galeries de thèmes, couleurs et polices pour créer un aspect personnalisé d’un simple clic.</w:t>
                </w:r>
              </w:sdtContent>
            </w:sdt>
          </w:p>
        </w:tc>
      </w:tr>
    </w:tbl>
    <w:sdt>
      <w:sdtPr>
        <w:alias w:val="Titre de l’expérience :"/>
        <w:tag w:val="Titre de l’expérience :"/>
        <w:id w:val="899876606"/>
        <w:placeholder>
          <w:docPart w:val="81E2F7EBA8374AF5A7B1F1A54187DE93"/>
        </w:placeholder>
        <w:temporary/>
        <w:showingPlcHdr/>
        <w15:appearance w15:val="hidden"/>
      </w:sdtPr>
      <w:sdtContent>
        <w:p w:rsidR="00843164" w:rsidRPr="00843164" w:rsidRDefault="00843164" w:rsidP="00843164">
          <w:pPr>
            <w:pStyle w:val="Titre1"/>
          </w:pPr>
          <w:r w:rsidRPr="00843164">
            <w:rPr>
              <w:lang w:bidi="fr-FR"/>
            </w:rPr>
            <w:t>Expérience</w:t>
          </w:r>
        </w:p>
      </w:sdtContent>
    </w:sdt>
    <w:tbl>
      <w:tblPr>
        <w:tblStyle w:val="TableaudeCV"/>
        <w:tblW w:w="5000" w:type="pct"/>
        <w:tblLook w:val="0600" w:firstRow="0" w:lastRow="0" w:firstColumn="0" w:lastColumn="0" w:noHBand="1" w:noVBand="1"/>
        <w:tblDescription w:val="Tableau de l’expérience"/>
      </w:tblPr>
      <w:tblGrid>
        <w:gridCol w:w="1700"/>
        <w:gridCol w:w="7038"/>
      </w:tblGrid>
      <w:tr w:rsidR="00843164" w:rsidRPr="00843164" w:rsidTr="00C17807">
        <w:trPr>
          <w:tblHeader/>
        </w:trPr>
        <w:tc>
          <w:tcPr>
            <w:tcW w:w="973" w:type="pct"/>
          </w:tcPr>
          <w:p w:rsidR="00843164" w:rsidRPr="00843164" w:rsidRDefault="00D91186" w:rsidP="00843164">
            <w:pPr>
              <w:pStyle w:val="Date"/>
            </w:pPr>
            <w:sdt>
              <w:sdtPr>
                <w:alias w:val="Entrez les dates de début de la fonction 1 :"/>
                <w:tag w:val="Entrez les dates de début de la fonction 1 :"/>
                <w:id w:val="2053807819"/>
                <w:placeholder>
                  <w:docPart w:val="8E1963D1F18E482A8CFAD24E833F4956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Date</w:t>
                </w:r>
                <w:r w:rsidR="00843164">
                  <w:rPr>
                    <w:lang w:bidi="fr-FR"/>
                  </w:rPr>
                  <w:t xml:space="preserve"> de </w:t>
                </w:r>
                <w:r w:rsidR="00843164" w:rsidRPr="00843164">
                  <w:rPr>
                    <w:lang w:bidi="fr-FR"/>
                  </w:rPr>
                  <w:t>début</w:t>
                </w:r>
              </w:sdtContent>
            </w:sdt>
            <w:r w:rsidR="00843164">
              <w:rPr>
                <w:lang w:bidi="fr-FR"/>
              </w:rPr>
              <w:t>-</w:t>
            </w:r>
            <w:sdt>
              <w:sdtPr>
                <w:alias w:val="Entrez les dates de fin de la fonction 1 :"/>
                <w:tag w:val="Entrez les dates de fin de la fonction 1 :"/>
                <w:id w:val="1221249156"/>
                <w:placeholder>
                  <w:docPart w:val="9E0CF5B773214E82AC62A4CA795D8A91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Date de fin</w:t>
                </w:r>
              </w:sdtContent>
            </w:sdt>
          </w:p>
        </w:tc>
        <w:tc>
          <w:tcPr>
            <w:tcW w:w="4027" w:type="pct"/>
          </w:tcPr>
          <w:p w:rsidR="00843164" w:rsidRPr="00843164" w:rsidRDefault="00D91186" w:rsidP="00D91186">
            <w:sdt>
              <w:sdtPr>
                <w:alias w:val="Entrez la fonction 1 :"/>
                <w:tag w:val="Entrez la fonction 1 :"/>
                <w:id w:val="-1093548063"/>
                <w:placeholder>
                  <w:docPart w:val="72E13B26965B4791B17AA2189888D8EB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843164">
                  <w:rPr>
                    <w:lang w:bidi="fr-FR"/>
                  </w:rPr>
                  <w:t>Fonction</w:t>
                </w:r>
              </w:sdtContent>
            </w:sdt>
            <w:r w:rsidR="00843164" w:rsidRPr="00843164">
              <w:rPr>
                <w:lang w:bidi="fr-FR"/>
              </w:rPr>
              <w:t>,</w:t>
            </w:r>
            <w:r w:rsidR="002605A2">
              <w:rPr>
                <w:lang w:bidi="fr-FR"/>
              </w:rPr>
              <w:t xml:space="preserve"> </w:t>
            </w:r>
            <w:r w:rsidR="00843164" w:rsidRPr="00843164">
              <w:rPr>
                <w:lang w:bidi="fr-FR"/>
              </w:rPr>
              <w:t xml:space="preserve"> </w:t>
            </w:r>
            <w:sdt>
              <w:sdtPr>
                <w:rPr>
                  <w:i/>
                </w:rPr>
                <w:alias w:val="Entrez le nom de la société 1 :"/>
                <w:tag w:val="Entrez le nom de la société 1 :"/>
                <w:id w:val="2063141089"/>
                <w:placeholder>
                  <w:docPart w:val="C801D9FC9576488784AA09849841D741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416A81">
                  <w:rPr>
                    <w:i/>
                  </w:rPr>
                  <w:t xml:space="preserve">Nom </w:t>
                </w:r>
                <w:r w:rsidR="00641BCB" w:rsidRPr="00416A81">
                  <w:rPr>
                    <w:i/>
                  </w:rPr>
                  <w:t>De La Société</w:t>
                </w:r>
              </w:sdtContent>
            </w:sdt>
          </w:p>
          <w:sdt>
            <w:sdtPr>
              <w:alias w:val="Entrez les responsabilités et réalisations 1 :"/>
              <w:tag w:val="Entrez les responsabilités et réalisations 1 :"/>
              <w:id w:val="-513455036"/>
              <w:placeholder>
                <w:docPart w:val="ED8FE3DED6634E5E8173A257A97F1FA7"/>
              </w:placeholder>
              <w:temporary/>
              <w:showingPlcHdr/>
              <w15:appearance w15:val="hidden"/>
            </w:sdtPr>
            <w:sdtContent>
              <w:p w:rsidR="00843164" w:rsidRPr="00843164" w:rsidRDefault="00F45271" w:rsidP="00D91186">
                <w:pPr>
                  <w:pStyle w:val="Listepuces"/>
                </w:pPr>
                <w:r>
                  <w:rPr>
                    <w:lang w:bidi="fr-FR"/>
                  </w:rPr>
                  <w:t>Ceci est l’emplacement pour exposer un récapitulatif de vos principales responsabilités et de vos réalisations les plus marquantes.</w:t>
                </w:r>
              </w:p>
            </w:sdtContent>
          </w:sdt>
        </w:tc>
      </w:tr>
      <w:tr w:rsidR="00843164" w:rsidRPr="00843164" w:rsidTr="00C17807">
        <w:tc>
          <w:tcPr>
            <w:tcW w:w="973" w:type="pct"/>
          </w:tcPr>
          <w:p w:rsidR="00843164" w:rsidRPr="00843164" w:rsidRDefault="00D91186" w:rsidP="00843164">
            <w:pPr>
              <w:pStyle w:val="Date"/>
            </w:pPr>
            <w:sdt>
              <w:sdtPr>
                <w:alias w:val="Entrez les dates de début de la fonction 2 :"/>
                <w:tag w:val="Entrez les dates de début de la fonction 2 :"/>
                <w:id w:val="456924956"/>
                <w:placeholder>
                  <w:docPart w:val="1DCAD6BA385849B3AB67DD71E7878990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Date</w:t>
                </w:r>
                <w:r w:rsidR="00843164">
                  <w:rPr>
                    <w:lang w:bidi="fr-FR"/>
                  </w:rPr>
                  <w:t xml:space="preserve"> de </w:t>
                </w:r>
                <w:r w:rsidR="00843164" w:rsidRPr="00843164">
                  <w:rPr>
                    <w:lang w:bidi="fr-FR"/>
                  </w:rPr>
                  <w:t>début</w:t>
                </w:r>
              </w:sdtContent>
            </w:sdt>
            <w:r w:rsidR="00843164">
              <w:rPr>
                <w:lang w:bidi="fr-FR"/>
              </w:rPr>
              <w:t>-</w:t>
            </w:r>
            <w:sdt>
              <w:sdtPr>
                <w:alias w:val="Entrez les dates de fin de la fonction 2 :"/>
                <w:tag w:val="Entrez les dates de fin de la fonction 2 :"/>
                <w:id w:val="-1308615942"/>
                <w:placeholder>
                  <w:docPart w:val="2B3DF5F390EA4160B18093477CFC64E5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Date de fin</w:t>
                </w:r>
              </w:sdtContent>
            </w:sdt>
          </w:p>
        </w:tc>
        <w:tc>
          <w:tcPr>
            <w:tcW w:w="4027" w:type="pct"/>
          </w:tcPr>
          <w:p w:rsidR="00843164" w:rsidRPr="00843164" w:rsidRDefault="00D91186" w:rsidP="00D91186">
            <w:sdt>
              <w:sdtPr>
                <w:alias w:val="Entrez la fonction 2 :"/>
                <w:tag w:val="Entrez la fonction 2 :"/>
                <w:id w:val="-1321334788"/>
                <w:placeholder>
                  <w:docPart w:val="F295F2AA3FA245CC8AC1FAD022DD6F15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843164">
                  <w:rPr>
                    <w:lang w:bidi="fr-FR"/>
                  </w:rPr>
                  <w:t>Fonction</w:t>
                </w:r>
              </w:sdtContent>
            </w:sdt>
            <w:r w:rsidR="00843164" w:rsidRPr="00843164">
              <w:rPr>
                <w:lang w:bidi="fr-FR"/>
              </w:rPr>
              <w:t>,</w:t>
            </w:r>
            <w:r w:rsidR="00E61653">
              <w:rPr>
                <w:lang w:bidi="fr-FR"/>
              </w:rPr>
              <w:t xml:space="preserve"> </w:t>
            </w:r>
            <w:r w:rsidR="00843164" w:rsidRPr="00843164">
              <w:rPr>
                <w:lang w:bidi="fr-FR"/>
              </w:rPr>
              <w:t xml:space="preserve"> </w:t>
            </w:r>
            <w:sdt>
              <w:sdtPr>
                <w:rPr>
                  <w:i/>
                </w:rPr>
                <w:alias w:val="Entrez le nom de société 2 :"/>
                <w:tag w:val="Entrez le nom de société 2 :"/>
                <w:id w:val="-1799369095"/>
                <w:placeholder>
                  <w:docPart w:val="FCDAA103CFD74CF99370FED8C8DCFC01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416A81">
                  <w:rPr>
                    <w:i/>
                  </w:rPr>
                  <w:t xml:space="preserve">Nom </w:t>
                </w:r>
                <w:r w:rsidR="00641BCB" w:rsidRPr="00416A81">
                  <w:rPr>
                    <w:i/>
                  </w:rPr>
                  <w:t>De La Société</w:t>
                </w:r>
              </w:sdtContent>
            </w:sdt>
          </w:p>
          <w:sdt>
            <w:sdtPr>
              <w:alias w:val="Entrez les responsabilités et réalisations 2 :"/>
              <w:tag w:val="Entrez les responsabilités et réalisations 2 :"/>
              <w:id w:val="1747837258"/>
              <w:placeholder>
                <w:docPart w:val="7D5CF4F9E2EA47B4838E02814E091C73"/>
              </w:placeholder>
              <w:temporary/>
              <w:showingPlcHdr/>
              <w15:appearance w15:val="hidden"/>
            </w:sdtPr>
            <w:sdtContent>
              <w:p w:rsidR="00843164" w:rsidRPr="00843164" w:rsidRDefault="00F45271" w:rsidP="00D91186">
                <w:pPr>
                  <w:pStyle w:val="Listepuces"/>
                </w:pPr>
                <w:r>
                  <w:rPr>
                    <w:lang w:bidi="fr-FR"/>
                  </w:rPr>
                  <w:t>Ceci est l’emplacement pour exposer un récapitulatif de vos principales responsabilités et de vos réalisations les plus marquantes.</w:t>
                </w:r>
              </w:p>
            </w:sdtContent>
          </w:sdt>
        </w:tc>
      </w:tr>
    </w:tbl>
    <w:sdt>
      <w:sdtPr>
        <w:alias w:val="Titre de la formation :"/>
        <w:tag w:val="Titre de la formation :"/>
        <w:id w:val="989682148"/>
        <w:placeholder>
          <w:docPart w:val="060CE77F8A3A4B6CADFCEB61CA57580A"/>
        </w:placeholder>
        <w:temporary/>
        <w:showingPlcHdr/>
        <w15:appearance w15:val="hidden"/>
      </w:sdtPr>
      <w:sdtContent>
        <w:p w:rsidR="00843164" w:rsidRPr="00843164" w:rsidRDefault="00843164" w:rsidP="00843164">
          <w:pPr>
            <w:pStyle w:val="Titre1"/>
          </w:pPr>
          <w:r w:rsidRPr="00843164">
            <w:rPr>
              <w:lang w:bidi="fr-FR"/>
            </w:rPr>
            <w:t>Formation</w:t>
          </w:r>
        </w:p>
      </w:sdtContent>
    </w:sdt>
    <w:tbl>
      <w:tblPr>
        <w:tblStyle w:val="TableaudeCV"/>
        <w:tblW w:w="5000" w:type="pct"/>
        <w:tblLook w:val="0600" w:firstRow="0" w:lastRow="0" w:firstColumn="0" w:lastColumn="0" w:noHBand="1" w:noVBand="1"/>
        <w:tblDescription w:val="Tableau de la formation"/>
      </w:tblPr>
      <w:tblGrid>
        <w:gridCol w:w="1700"/>
        <w:gridCol w:w="7038"/>
      </w:tblGrid>
      <w:tr w:rsidR="00843164" w:rsidRPr="00843164" w:rsidTr="00C17807">
        <w:trPr>
          <w:tblHeader/>
        </w:trPr>
        <w:tc>
          <w:tcPr>
            <w:tcW w:w="973" w:type="pct"/>
          </w:tcPr>
          <w:p w:rsidR="00843164" w:rsidRPr="00843164" w:rsidRDefault="00D91186" w:rsidP="00D91186">
            <w:pPr>
              <w:pStyle w:val="Date"/>
            </w:pPr>
            <w:sdt>
              <w:sdtPr>
                <w:alias w:val="Entrez les dates de début de la formation :"/>
                <w:tag w:val="Entrez les dates de début de la formation :"/>
                <w:id w:val="292942290"/>
                <w:placeholder>
                  <w:docPart w:val="F0F2F145E9154FB0BA989299C794C5D2"/>
                </w:placeholder>
                <w:temporary/>
                <w:showingPlcHdr/>
                <w15:appearance w15:val="hidden"/>
              </w:sdtPr>
              <w:sdtContent>
                <w:r w:rsidR="00843164">
                  <w:rPr>
                    <w:lang w:bidi="fr-FR"/>
                  </w:rPr>
                  <w:t>Date</w:t>
                </w:r>
                <w:r w:rsidR="00843164" w:rsidRPr="00843164">
                  <w:rPr>
                    <w:lang w:bidi="fr-FR"/>
                  </w:rPr>
                  <w:t xml:space="preserve"> de début</w:t>
                </w:r>
              </w:sdtContent>
            </w:sdt>
            <w:r w:rsidR="00843164">
              <w:rPr>
                <w:lang w:bidi="fr-FR"/>
              </w:rPr>
              <w:t>-</w:t>
            </w:r>
            <w:sdt>
              <w:sdtPr>
                <w:alias w:val="Entrez les dates de fin de la formation :"/>
                <w:tag w:val="Entrez les dates de fin de la formation :"/>
                <w:id w:val="2091974948"/>
                <w:placeholder>
                  <w:docPart w:val="5135FB22214F4743AC6D629522927BAC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Date de fin</w:t>
                </w:r>
              </w:sdtContent>
            </w:sdt>
          </w:p>
        </w:tc>
        <w:tc>
          <w:tcPr>
            <w:tcW w:w="4027" w:type="pct"/>
          </w:tcPr>
          <w:p w:rsidR="00843164" w:rsidRPr="00843164" w:rsidRDefault="00D91186" w:rsidP="00D91186">
            <w:sdt>
              <w:sdtPr>
                <w:alias w:val="Entrez le diplôme :"/>
                <w:tag w:val="Entrez le diplôme :"/>
                <w:id w:val="-1807461848"/>
                <w:placeholder>
                  <w:docPart w:val="A660331251CA458D95444DAD393613BD"/>
                </w:placeholder>
                <w:temporary/>
                <w:showingPlcHdr/>
                <w15:appearance w15:val="hidden"/>
                <w:text/>
              </w:sdtPr>
              <w:sdtContent>
                <w:r w:rsidR="00843164" w:rsidRPr="00843164">
                  <w:rPr>
                    <w:lang w:bidi="fr-FR"/>
                  </w:rPr>
                  <w:t>Diplôme</w:t>
                </w:r>
              </w:sdtContent>
            </w:sdt>
            <w:r w:rsidR="00843164" w:rsidRPr="00843164">
              <w:rPr>
                <w:lang w:bidi="fr-FR"/>
              </w:rPr>
              <w:t xml:space="preserve">, </w:t>
            </w:r>
            <w:r w:rsidR="00B81978">
              <w:rPr>
                <w:lang w:bidi="fr-FR"/>
              </w:rPr>
              <w:t xml:space="preserve"> </w:t>
            </w:r>
            <w:sdt>
              <w:sdtPr>
                <w:alias w:val="Entrez le lieu :"/>
                <w:tag w:val="Entrez le lieu :"/>
                <w:id w:val="-996261392"/>
                <w:placeholder>
                  <w:docPart w:val="9539B8298B014606A7046F4B147F2DDC"/>
                </w:placeholder>
                <w:temporary/>
                <w:showingPlcHdr/>
                <w15:appearance w15:val="hidden"/>
              </w:sdtPr>
              <w:sdtContent>
                <w:r w:rsidR="00843164" w:rsidRPr="00843164">
                  <w:rPr>
                    <w:lang w:bidi="fr-FR"/>
                  </w:rPr>
                  <w:t>Lieu</w:t>
                </w:r>
              </w:sdtContent>
            </w:sdt>
            <w:r w:rsidR="00843164" w:rsidRPr="00843164">
              <w:rPr>
                <w:lang w:bidi="fr-FR"/>
              </w:rPr>
              <w:t xml:space="preserve">, </w:t>
            </w:r>
            <w:r w:rsidR="002605A2">
              <w:rPr>
                <w:lang w:bidi="fr-FR"/>
              </w:rPr>
              <w:t xml:space="preserve"> </w:t>
            </w:r>
            <w:sdt>
              <w:sdtPr>
                <w:rPr>
                  <w:i/>
                </w:rPr>
                <w:alias w:val="Entrez le nom de l’établissement :"/>
                <w:tag w:val="Entrez le nom de l’établissement :"/>
                <w:id w:val="-2045042378"/>
                <w:placeholder>
                  <w:docPart w:val="6A529DCBCF144D83A8F3235BF55E47D0"/>
                </w:placeholder>
                <w:temporary/>
                <w:showingPlcHdr/>
                <w15:appearance w15:val="hidden"/>
              </w:sdtPr>
              <w:sdtContent>
                <w:r w:rsidR="00843164" w:rsidRPr="00416A81">
                  <w:rPr>
                    <w:i/>
                  </w:rPr>
                  <w:t xml:space="preserve">Nom </w:t>
                </w:r>
                <w:r w:rsidR="00E61653" w:rsidRPr="00416A81">
                  <w:rPr>
                    <w:i/>
                  </w:rPr>
                  <w:t>De L’établissement</w:t>
                </w:r>
              </w:sdtContent>
            </w:sdt>
          </w:p>
        </w:tc>
      </w:tr>
    </w:tbl>
    <w:sdt>
      <w:sdtPr>
        <w:alias w:val="Titre de la communication :"/>
        <w:tag w:val="Titre de la communication :"/>
        <w:id w:val="1856458219"/>
        <w:placeholder>
          <w:docPart w:val="D7B9BC5BAB244CCD953A1A22FBD5BF02"/>
        </w:placeholder>
        <w:temporary/>
        <w:showingPlcHdr/>
        <w15:appearance w15:val="hidden"/>
      </w:sdtPr>
      <w:sdtContent>
        <w:p w:rsidR="00126049" w:rsidRPr="00843164" w:rsidRDefault="00126049" w:rsidP="002563E8">
          <w:pPr>
            <w:pStyle w:val="Titre1"/>
          </w:pPr>
          <w:r w:rsidRPr="00843164">
            <w:rPr>
              <w:lang w:bidi="fr-FR"/>
            </w:rPr>
            <w:t>Communication</w:t>
          </w:r>
        </w:p>
      </w:sdtContent>
    </w:sdt>
    <w:tbl>
      <w:tblPr>
        <w:tblStyle w:val="TableaudeCV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leau de communication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91186" w:rsidP="00126049">
            <w:sdt>
              <w:sdtPr>
                <w:alias w:val="Entrez les détails de la communication :"/>
                <w:tag w:val="Entrez les détails de la communication :"/>
                <w:id w:val="-31496688"/>
                <w:placeholder>
                  <w:docPart w:val="A5751971906C46CD863EE50CC93CED2B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rPr>
                    <w:lang w:bidi="fr-FR"/>
                  </w:rPr>
                  <w:t>Vous avez effectué une présentation qui a recu</w:t>
                </w:r>
                <w:r w:rsidR="00E61653">
                  <w:rPr>
                    <w:lang w:bidi="fr-FR"/>
                  </w:rPr>
                  <w:t>eilli des critiques élogieuses</w:t>
                </w:r>
                <w:r w:rsidR="00E61653" w:rsidRPr="00843164">
                  <w:rPr>
                    <w:lang w:bidi="fr-FR"/>
                  </w:rPr>
                  <w:t>.</w:t>
                </w:r>
                <w:r w:rsidR="00260D3F" w:rsidRPr="00843164">
                  <w:rPr>
                    <w:lang w:bidi="fr-FR"/>
                  </w:rPr>
                  <w:t xml:space="preserve"> Ne vous en cachez pas ! </w:t>
                </w:r>
                <w:r w:rsidR="00F45271">
                  <w:rPr>
                    <w:lang w:bidi="fr-FR"/>
                  </w:rPr>
                  <w:t>Ceci est l’emplacement pour montrer comment vous travaillez et interagissez avec les autres.</w:t>
                </w:r>
              </w:sdtContent>
            </w:sdt>
          </w:p>
        </w:tc>
      </w:tr>
    </w:tbl>
    <w:sdt>
      <w:sdtPr>
        <w:alias w:val="Titre Compétences en leadership :"/>
        <w:tag w:val="Titre Compétences en leadership :"/>
        <w:id w:val="-597258693"/>
        <w:placeholder>
          <w:docPart w:val="79C441DD73814DF5924CFE0FDEE7592F"/>
        </w:placeholder>
        <w:temporary/>
        <w:showingPlcHdr/>
        <w15:appearance w15:val="hidden"/>
      </w:sdtPr>
      <w:sdtContent>
        <w:p w:rsidR="00126049" w:rsidRPr="00843164" w:rsidRDefault="00126049" w:rsidP="002563E8">
          <w:pPr>
            <w:pStyle w:val="Titre1"/>
          </w:pPr>
          <w:r w:rsidRPr="00843164">
            <w:rPr>
              <w:lang w:bidi="fr-FR"/>
            </w:rPr>
            <w:t>Compétences en leadership</w:t>
          </w:r>
        </w:p>
      </w:sdtContent>
    </w:sdt>
    <w:tbl>
      <w:tblPr>
        <w:tblStyle w:val="TableaudeCV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leau de compétences en leadership"/>
      </w:tblPr>
      <w:tblGrid>
        <w:gridCol w:w="873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91186" w:rsidP="00C17807">
            <w:pPr>
              <w:ind w:left="51"/>
            </w:pPr>
            <w:sdt>
              <w:sdtPr>
                <w:alias w:val="Entrez les détails de vos compétences en leadership :"/>
                <w:tag w:val="Entrez les détails de vos compétences en leadership :"/>
                <w:id w:val="-2081979218"/>
                <w:placeholder>
                  <w:docPart w:val="1A65F450E7DC463FB9950AFACD5EFCB7"/>
                </w:placeholder>
                <w:temporary/>
                <w:showingPlcHdr/>
                <w15:appearance w15:val="hidden"/>
              </w:sdtPr>
              <w:sdtContent>
                <w:r w:rsidR="00260D3F" w:rsidRPr="00843164">
                  <w:rPr>
                    <w:lang w:bidi="fr-FR"/>
                  </w:rPr>
                  <w:t xml:space="preserve">Vous êtes président d’une association étudiante, d’un syndic de copropriété, ou bénévole au sein d’une association caritative ? Vous avez tout d’un </w:t>
                </w:r>
                <w:r w:rsidR="00E61653">
                  <w:rPr>
                    <w:lang w:bidi="fr-FR"/>
                  </w:rPr>
                  <w:t>leader. Mettez cela en évidence</w:t>
                </w:r>
                <w:r w:rsidR="00720FDD" w:rsidRPr="00843164">
                  <w:rPr>
                    <w:lang w:bidi="fr-FR"/>
                  </w:rPr>
                  <w:t> </w:t>
                </w:r>
                <w:r w:rsidR="00260D3F" w:rsidRPr="00843164">
                  <w:rPr>
                    <w:lang w:bidi="fr-FR"/>
                  </w:rPr>
                  <w:t>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 w:rsidSect="002605A2">
      <w:footerReference w:type="default" r:id="rId11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EB3" w:rsidRDefault="007C3EB3">
      <w:pPr>
        <w:spacing w:after="0"/>
      </w:pPr>
      <w:r>
        <w:separator/>
      </w:r>
    </w:p>
    <w:p w:rsidR="007C3EB3" w:rsidRDefault="007C3EB3"/>
  </w:endnote>
  <w:endnote w:type="continuationSeparator" w:id="0">
    <w:p w:rsidR="007C3EB3" w:rsidRDefault="007C3EB3">
      <w:pPr>
        <w:spacing w:after="0"/>
      </w:pPr>
      <w:r>
        <w:continuationSeparator/>
      </w:r>
    </w:p>
    <w:p w:rsidR="007C3EB3" w:rsidRDefault="007C3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416A81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EB3" w:rsidRDefault="007C3EB3">
      <w:pPr>
        <w:spacing w:after="0"/>
      </w:pPr>
      <w:r>
        <w:separator/>
      </w:r>
    </w:p>
    <w:p w:rsidR="007C3EB3" w:rsidRDefault="007C3EB3"/>
  </w:footnote>
  <w:footnote w:type="continuationSeparator" w:id="0">
    <w:p w:rsidR="007C3EB3" w:rsidRDefault="007C3EB3">
      <w:pPr>
        <w:spacing w:after="0"/>
      </w:pPr>
      <w:r>
        <w:continuationSeparator/>
      </w:r>
    </w:p>
    <w:p w:rsidR="007C3EB3" w:rsidRDefault="007C3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epuc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9"/>
    <w:rsid w:val="000C0CA7"/>
    <w:rsid w:val="000F2762"/>
    <w:rsid w:val="00126049"/>
    <w:rsid w:val="0014523F"/>
    <w:rsid w:val="00254924"/>
    <w:rsid w:val="002563E8"/>
    <w:rsid w:val="002605A2"/>
    <w:rsid w:val="00260D3F"/>
    <w:rsid w:val="00416A81"/>
    <w:rsid w:val="004827F9"/>
    <w:rsid w:val="00641BCB"/>
    <w:rsid w:val="00650306"/>
    <w:rsid w:val="00654881"/>
    <w:rsid w:val="00693B17"/>
    <w:rsid w:val="00720FDD"/>
    <w:rsid w:val="00742699"/>
    <w:rsid w:val="00762CE4"/>
    <w:rsid w:val="007C3EB3"/>
    <w:rsid w:val="00843164"/>
    <w:rsid w:val="00854E7D"/>
    <w:rsid w:val="008551F7"/>
    <w:rsid w:val="008A3A16"/>
    <w:rsid w:val="008B5DC0"/>
    <w:rsid w:val="00A82DCC"/>
    <w:rsid w:val="00AC7BDD"/>
    <w:rsid w:val="00AF053A"/>
    <w:rsid w:val="00B07F2B"/>
    <w:rsid w:val="00B81978"/>
    <w:rsid w:val="00BC7D19"/>
    <w:rsid w:val="00C02E26"/>
    <w:rsid w:val="00C067C5"/>
    <w:rsid w:val="00C17807"/>
    <w:rsid w:val="00CC05D9"/>
    <w:rsid w:val="00CD7582"/>
    <w:rsid w:val="00CF7A94"/>
    <w:rsid w:val="00D0020C"/>
    <w:rsid w:val="00D06E8C"/>
    <w:rsid w:val="00D65641"/>
    <w:rsid w:val="00D81F4E"/>
    <w:rsid w:val="00D91186"/>
    <w:rsid w:val="00E61653"/>
    <w:rsid w:val="00E76367"/>
    <w:rsid w:val="00F25533"/>
    <w:rsid w:val="00F45271"/>
    <w:rsid w:val="00F6077F"/>
    <w:rsid w:val="00F63B5F"/>
    <w:rsid w:val="00FA3997"/>
    <w:rsid w:val="00F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E691D-8A2A-4458-8196-A8516A12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Titre1">
    <w:name w:val="heading 1"/>
    <w:basedOn w:val="Normal"/>
    <w:link w:val="Titre1C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reCar">
    <w:name w:val="Titre Car"/>
    <w:basedOn w:val="Policepardfaut"/>
    <w:link w:val="Titr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epuces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En-tte">
    <w:name w:val="header"/>
    <w:basedOn w:val="Normal"/>
    <w:link w:val="En-tteCar"/>
    <w:uiPriority w:val="99"/>
    <w:unhideWhenUsed/>
    <w:rsid w:val="008B5DC0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B5DC0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eCV">
    <w:name w:val="Tableau de C.V."/>
    <w:basedOn w:val="Tableau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ar">
    <w:name w:val="Date Car"/>
    <w:basedOn w:val="Policepardfaut"/>
    <w:link w:val="Date"/>
    <w:uiPriority w:val="6"/>
    <w:rsid w:val="008B5DC0"/>
    <w:rPr>
      <w:color w:val="auto"/>
    </w:rPr>
  </w:style>
  <w:style w:type="character" w:styleId="Accentuation">
    <w:name w:val="Emphasis"/>
    <w:basedOn w:val="Policepardfaut"/>
    <w:uiPriority w:val="7"/>
    <w:unhideWhenUsed/>
    <w:qFormat/>
    <w:rPr>
      <w:i/>
      <w:iCs/>
      <w:color w:val="404040" w:themeColor="text1" w:themeTint="BF"/>
    </w:rPr>
  </w:style>
  <w:style w:type="paragraph" w:customStyle="1" w:styleId="Coordonnes">
    <w:name w:val="Coordonnées"/>
    <w:basedOn w:val="Normal"/>
    <w:uiPriority w:val="2"/>
    <w:qFormat/>
    <w:pPr>
      <w:spacing w:after="360"/>
      <w:contextualSpacing/>
    </w:pPr>
  </w:style>
  <w:style w:type="character" w:customStyle="1" w:styleId="Titre1Car">
    <w:name w:val="Titre 1 Car"/>
    <w:basedOn w:val="Policepardfaut"/>
    <w:link w:val="Titre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5D9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C05D9"/>
  </w:style>
  <w:style w:type="paragraph" w:styleId="Normalcentr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05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05D9"/>
  </w:style>
  <w:style w:type="paragraph" w:styleId="Corpsdetexte2">
    <w:name w:val="Body Text 2"/>
    <w:basedOn w:val="Normal"/>
    <w:link w:val="Corpsdetexte2Car"/>
    <w:uiPriority w:val="99"/>
    <w:semiHidden/>
    <w:unhideWhenUsed/>
    <w:rsid w:val="00CC05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C05D9"/>
  </w:style>
  <w:style w:type="paragraph" w:styleId="Corpsdetexte3">
    <w:name w:val="Body Text 3"/>
    <w:basedOn w:val="Normal"/>
    <w:link w:val="Corpsdetexte3C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C05D9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C05D9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C05D9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C05D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C05D9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C05D9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C05D9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C05D9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C05D9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CC05D9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CC05D9"/>
  </w:style>
  <w:style w:type="table" w:styleId="Grillecouleur">
    <w:name w:val="Colorful Grid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C05D9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05D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05D9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05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05D9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C05D9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C05D9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C05D9"/>
  </w:style>
  <w:style w:type="character" w:styleId="Appeldenotedefin">
    <w:name w:val="endnote reference"/>
    <w:basedOn w:val="Policepardfaut"/>
    <w:uiPriority w:val="99"/>
    <w:semiHidden/>
    <w:unhideWhenUsed/>
    <w:rsid w:val="00CC05D9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05D9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CC05D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05D9"/>
    <w:rPr>
      <w:szCs w:val="20"/>
    </w:rPr>
  </w:style>
  <w:style w:type="table" w:styleId="TableauGrille1Clair">
    <w:name w:val="Grid Table 1 Light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itre5Car">
    <w:name w:val="Titre 5 Car"/>
    <w:basedOn w:val="Policepardfaut"/>
    <w:link w:val="Titre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itre6Car">
    <w:name w:val="Titre 6 Car"/>
    <w:basedOn w:val="Policepardfaut"/>
    <w:link w:val="Titre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itre7Car">
    <w:name w:val="Titre 7 Car"/>
    <w:basedOn w:val="Policepardfaut"/>
    <w:link w:val="Titre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itre8Car">
    <w:name w:val="Titre 8 Car"/>
    <w:basedOn w:val="Policepardfaut"/>
    <w:link w:val="Titre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C05D9"/>
  </w:style>
  <w:style w:type="paragraph" w:styleId="AdresseHTML">
    <w:name w:val="HTML Address"/>
    <w:basedOn w:val="Normal"/>
    <w:link w:val="AdresseHTMLC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C05D9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C05D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C05D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05D9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C05D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C0CA7"/>
    <w:rPr>
      <w:i/>
      <w:iCs/>
      <w:color w:val="6E6E6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illeclaire">
    <w:name w:val="Light Grid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C05D9"/>
  </w:style>
  <w:style w:type="paragraph" w:styleId="Liste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C05D9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C05D9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C05D9"/>
  </w:style>
  <w:style w:type="character" w:styleId="Numrodepage">
    <w:name w:val="page number"/>
    <w:basedOn w:val="Policepardfaut"/>
    <w:uiPriority w:val="99"/>
    <w:semiHidden/>
    <w:unhideWhenUsed/>
    <w:rsid w:val="00CC05D9"/>
  </w:style>
  <w:style w:type="table" w:styleId="Tableausimple1">
    <w:name w:val="Plain Table 1"/>
    <w:basedOn w:val="Tableau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C05D9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C05D9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CC05D9"/>
  </w:style>
  <w:style w:type="character" w:customStyle="1" w:styleId="SalutationsCar">
    <w:name w:val="Salutations Car"/>
    <w:basedOn w:val="Policepardfaut"/>
    <w:link w:val="Salutations"/>
    <w:uiPriority w:val="99"/>
    <w:semiHidden/>
    <w:rsid w:val="00CC05D9"/>
  </w:style>
  <w:style w:type="paragraph" w:styleId="Signature">
    <w:name w:val="Signature"/>
    <w:basedOn w:val="Normal"/>
    <w:link w:val="SignatureCar"/>
    <w:uiPriority w:val="99"/>
    <w:semiHidden/>
    <w:unhideWhenUsed/>
    <w:rsid w:val="00CC05D9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CC05D9"/>
  </w:style>
  <w:style w:type="character" w:styleId="lev">
    <w:name w:val="Strong"/>
    <w:basedOn w:val="Policepardfaut"/>
    <w:uiPriority w:val="22"/>
    <w:semiHidden/>
    <w:unhideWhenUsed/>
    <w:qFormat/>
    <w:rsid w:val="00CC05D9"/>
    <w:rPr>
      <w:b/>
      <w:bCs/>
    </w:rPr>
  </w:style>
  <w:style w:type="paragraph" w:styleId="Sous-titre">
    <w:name w:val="Subtitle"/>
    <w:basedOn w:val="Normal"/>
    <w:next w:val="Normal"/>
    <w:link w:val="Sous-titreC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C05D9"/>
  </w:style>
  <w:style w:type="paragraph" w:styleId="TM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zok\AppData\Roaming\Microsoft\Templates\C.V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F59E15C69647259CF175A339AC98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E6BE3-CBFA-4384-A65E-80FC9610C2D7}"/>
      </w:docPartPr>
      <w:docPartBody>
        <w:p w:rsidR="00000000" w:rsidRDefault="00F639A4">
          <w:pPr>
            <w:pStyle w:val="52F59E15C69647259CF175A339AC98FB"/>
          </w:pPr>
          <w:r w:rsidRPr="00843164">
            <w:rPr>
              <w:lang w:bidi="fr-FR"/>
            </w:rPr>
            <w:t>Objectif</w:t>
          </w:r>
        </w:p>
      </w:docPartBody>
    </w:docPart>
    <w:docPart>
      <w:docPartPr>
        <w:name w:val="3629F92801394A4A985A5BCB9DD28F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33C6D-6254-4603-BA5B-12DE5C9B8544}"/>
      </w:docPartPr>
      <w:docPartBody>
        <w:p w:rsidR="00000000" w:rsidRDefault="00F639A4">
          <w:pPr>
            <w:pStyle w:val="3629F92801394A4A985A5BCB9DD28FC0"/>
          </w:pPr>
          <w:r w:rsidRPr="00843164">
            <w:rPr>
              <w:lang w:bidi="fr-FR"/>
            </w:rPr>
            <w:t xml:space="preserve">Consultez les conseils ci-dessous pour vous aider à commencer. </w:t>
          </w:r>
          <w:r>
            <w:rPr>
              <w:lang w:bidi="fr-FR"/>
            </w:rPr>
            <w:t xml:space="preserve">Pour remplacer un texte de conseil par votre propre texte, cliquez simplement dessus, puis commencez à </w:t>
          </w:r>
          <w:r>
            <w:rPr>
              <w:lang w:bidi="fr-FR"/>
            </w:rPr>
            <w:t>taper.</w:t>
          </w:r>
        </w:p>
      </w:docPartBody>
    </w:docPart>
    <w:docPart>
      <w:docPartPr>
        <w:name w:val="4DB75E756B9C45D9A93A14FA89AE7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0B471-99E0-4E37-BC8E-6C78F6302C12}"/>
      </w:docPartPr>
      <w:docPartBody>
        <w:p w:rsidR="00000000" w:rsidRDefault="00F639A4">
          <w:pPr>
            <w:pStyle w:val="4DB75E756B9C45D9A93A14FA89AE70E3"/>
          </w:pPr>
          <w:r w:rsidRPr="00843164">
            <w:rPr>
              <w:lang w:bidi="fr-FR"/>
            </w:rPr>
            <w:t>Compétences</w:t>
          </w:r>
        </w:p>
      </w:docPartBody>
    </w:docPart>
    <w:docPart>
      <w:docPartPr>
        <w:name w:val="7C566F67238749368EF716AACD52A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568D1C-BF3C-4B4A-9D98-84BBF749CDC3}"/>
      </w:docPartPr>
      <w:docPartBody>
        <w:p w:rsidR="00000000" w:rsidRDefault="00F639A4">
          <w:pPr>
            <w:pStyle w:val="7C566F67238749368EF716AACD52A741"/>
          </w:pPr>
          <w:r w:rsidRPr="00843164">
            <w:rPr>
              <w:lang w:bidi="fr-FR"/>
            </w:rPr>
            <w:t>Sous l</w:t>
          </w:r>
          <w:r w:rsidRPr="00843164">
            <w:rPr>
              <w:lang w:bidi="fr-FR"/>
            </w:rPr>
            <w:t>’onglet Création du ruban, consultez les galeries de thèmes, couleurs et polices pour créer un aspect personnalisé d’un simple clic.</w:t>
          </w:r>
        </w:p>
      </w:docPartBody>
    </w:docPart>
    <w:docPart>
      <w:docPartPr>
        <w:name w:val="81E2F7EBA8374AF5A7B1F1A54187D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1CA9D-90E8-4FEA-AF6A-C2C8F3CBFC39}"/>
      </w:docPartPr>
      <w:docPartBody>
        <w:p w:rsidR="00000000" w:rsidRDefault="00F639A4">
          <w:pPr>
            <w:pStyle w:val="81E2F7EBA8374AF5A7B1F1A54187DE93"/>
          </w:pPr>
          <w:r w:rsidRPr="00843164">
            <w:rPr>
              <w:lang w:bidi="fr-FR"/>
            </w:rPr>
            <w:t>Expérience</w:t>
          </w:r>
        </w:p>
      </w:docPartBody>
    </w:docPart>
    <w:docPart>
      <w:docPartPr>
        <w:name w:val="8E1963D1F18E482A8CFAD24E833F4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800C79-9504-4835-BDB4-568BBD4F176C}"/>
      </w:docPartPr>
      <w:docPartBody>
        <w:p w:rsidR="00000000" w:rsidRDefault="00F639A4">
          <w:pPr>
            <w:pStyle w:val="8E1963D1F18E482A8CFAD24E833F4956"/>
          </w:pPr>
          <w:r w:rsidRPr="00843164">
            <w:rPr>
              <w:lang w:bidi="fr-FR"/>
            </w:rPr>
            <w:t>Date</w:t>
          </w:r>
          <w:r>
            <w:rPr>
              <w:lang w:bidi="fr-FR"/>
            </w:rPr>
            <w:t xml:space="preserve"> de </w:t>
          </w:r>
          <w:r w:rsidRPr="00843164">
            <w:rPr>
              <w:lang w:bidi="fr-FR"/>
            </w:rPr>
            <w:t>début</w:t>
          </w:r>
        </w:p>
      </w:docPartBody>
    </w:docPart>
    <w:docPart>
      <w:docPartPr>
        <w:name w:val="9E0CF5B773214E82AC62A4CA795D8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83714-7BE6-4F4A-B290-B047222ED908}"/>
      </w:docPartPr>
      <w:docPartBody>
        <w:p w:rsidR="00000000" w:rsidRDefault="00F639A4">
          <w:pPr>
            <w:pStyle w:val="9E0CF5B773214E82AC62A4CA795D8A91"/>
          </w:pPr>
          <w:r w:rsidRPr="00843164">
            <w:rPr>
              <w:lang w:bidi="fr-FR"/>
            </w:rPr>
            <w:t>Date de fin</w:t>
          </w:r>
        </w:p>
      </w:docPartBody>
    </w:docPart>
    <w:docPart>
      <w:docPartPr>
        <w:name w:val="72E13B26965B4791B17AA2189888D8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D8905-C0C7-4A3F-B7A9-38B792079335}"/>
      </w:docPartPr>
      <w:docPartBody>
        <w:p w:rsidR="00000000" w:rsidRDefault="00F639A4">
          <w:pPr>
            <w:pStyle w:val="72E13B26965B4791B17AA2189888D8EB"/>
          </w:pPr>
          <w:r w:rsidRPr="00843164">
            <w:rPr>
              <w:lang w:bidi="fr-FR"/>
            </w:rPr>
            <w:t>Fonction</w:t>
          </w:r>
        </w:p>
      </w:docPartBody>
    </w:docPart>
    <w:docPart>
      <w:docPartPr>
        <w:name w:val="C801D9FC9576488784AA09849841D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83A62-22E7-4679-8D17-00266E088E68}"/>
      </w:docPartPr>
      <w:docPartBody>
        <w:p w:rsidR="00000000" w:rsidRDefault="00F639A4">
          <w:pPr>
            <w:pStyle w:val="C801D9FC9576488784AA09849841D741"/>
          </w:pPr>
          <w:r w:rsidRPr="00416A81">
            <w:rPr>
              <w:i/>
            </w:rPr>
            <w:t xml:space="preserve">Nom </w:t>
          </w:r>
          <w:r w:rsidRPr="00416A81">
            <w:rPr>
              <w:i/>
            </w:rPr>
            <w:t>De La Société</w:t>
          </w:r>
        </w:p>
      </w:docPartBody>
    </w:docPart>
    <w:docPart>
      <w:docPartPr>
        <w:name w:val="ED8FE3DED6634E5E8173A257A97F1F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ED8D45-68B6-4503-9B6F-998400AF50DE}"/>
      </w:docPartPr>
      <w:docPartBody>
        <w:p w:rsidR="00000000" w:rsidRDefault="00F639A4">
          <w:pPr>
            <w:pStyle w:val="ED8FE3DED6634E5E8173A257A97F1FA7"/>
          </w:pPr>
          <w:r>
            <w:rPr>
              <w:lang w:bidi="fr-FR"/>
            </w:rPr>
            <w:t xml:space="preserve">Ceci est </w:t>
          </w:r>
          <w:r>
            <w:rPr>
              <w:lang w:bidi="fr-FR"/>
            </w:rPr>
            <w:t>l’emplacement pour exposer un récapitulatif de vos</w:t>
          </w:r>
          <w:r>
            <w:rPr>
              <w:lang w:bidi="fr-FR"/>
            </w:rPr>
            <w:t xml:space="preserve"> principales responsabilités et de vos réalisations les plus marquantes.</w:t>
          </w:r>
        </w:p>
      </w:docPartBody>
    </w:docPart>
    <w:docPart>
      <w:docPartPr>
        <w:name w:val="1DCAD6BA385849B3AB67DD71E7878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AB4C8-4B8E-4505-91BE-C4C8F12D642F}"/>
      </w:docPartPr>
      <w:docPartBody>
        <w:p w:rsidR="00000000" w:rsidRDefault="00F639A4">
          <w:pPr>
            <w:pStyle w:val="1DCAD6BA385849B3AB67DD71E7878990"/>
          </w:pPr>
          <w:r w:rsidRPr="00843164">
            <w:rPr>
              <w:lang w:bidi="fr-FR"/>
            </w:rPr>
            <w:t>Date</w:t>
          </w:r>
          <w:r>
            <w:rPr>
              <w:lang w:bidi="fr-FR"/>
            </w:rPr>
            <w:t xml:space="preserve"> de </w:t>
          </w:r>
          <w:r w:rsidRPr="00843164">
            <w:rPr>
              <w:lang w:bidi="fr-FR"/>
            </w:rPr>
            <w:t>début</w:t>
          </w:r>
        </w:p>
      </w:docPartBody>
    </w:docPart>
    <w:docPart>
      <w:docPartPr>
        <w:name w:val="2B3DF5F390EA4160B18093477CFC64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AE6BF-199C-4A66-B7D9-DF15381E6D3E}"/>
      </w:docPartPr>
      <w:docPartBody>
        <w:p w:rsidR="00000000" w:rsidRDefault="00F639A4">
          <w:pPr>
            <w:pStyle w:val="2B3DF5F390EA4160B18093477CFC64E5"/>
          </w:pPr>
          <w:r w:rsidRPr="00843164">
            <w:rPr>
              <w:lang w:bidi="fr-FR"/>
            </w:rPr>
            <w:t>Date de fin</w:t>
          </w:r>
        </w:p>
      </w:docPartBody>
    </w:docPart>
    <w:docPart>
      <w:docPartPr>
        <w:name w:val="F295F2AA3FA245CC8AC1FAD022DD6F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A04C4-0306-48E3-AC9B-A2D19FD146EE}"/>
      </w:docPartPr>
      <w:docPartBody>
        <w:p w:rsidR="00000000" w:rsidRDefault="00F639A4">
          <w:pPr>
            <w:pStyle w:val="F295F2AA3FA245CC8AC1FAD022DD6F15"/>
          </w:pPr>
          <w:r w:rsidRPr="00843164">
            <w:rPr>
              <w:lang w:bidi="fr-FR"/>
            </w:rPr>
            <w:t>Fonction</w:t>
          </w:r>
        </w:p>
      </w:docPartBody>
    </w:docPart>
    <w:docPart>
      <w:docPartPr>
        <w:name w:val="FCDAA103CFD74CF99370FED8C8DCFC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4BA29-D4A8-4A7A-83CD-67647F46A35B}"/>
      </w:docPartPr>
      <w:docPartBody>
        <w:p w:rsidR="00000000" w:rsidRDefault="00F639A4">
          <w:pPr>
            <w:pStyle w:val="FCDAA103CFD74CF99370FED8C8DCFC01"/>
          </w:pPr>
          <w:r w:rsidRPr="00416A81">
            <w:rPr>
              <w:i/>
            </w:rPr>
            <w:t xml:space="preserve">Nom </w:t>
          </w:r>
          <w:r w:rsidRPr="00416A81">
            <w:rPr>
              <w:i/>
            </w:rPr>
            <w:t>De La Société</w:t>
          </w:r>
        </w:p>
      </w:docPartBody>
    </w:docPart>
    <w:docPart>
      <w:docPartPr>
        <w:name w:val="7D5CF4F9E2EA47B4838E02814E091C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175139-7D9A-4A66-8261-F1C7247B5E53}"/>
      </w:docPartPr>
      <w:docPartBody>
        <w:p w:rsidR="00000000" w:rsidRDefault="00F639A4">
          <w:pPr>
            <w:pStyle w:val="7D5CF4F9E2EA47B4838E02814E091C73"/>
          </w:pPr>
          <w:r>
            <w:rPr>
              <w:lang w:bidi="fr-FR"/>
            </w:rPr>
            <w:t xml:space="preserve">Ceci est l’emplacement pour exposer un récapitulatif de vos </w:t>
          </w:r>
          <w:r>
            <w:rPr>
              <w:lang w:bidi="fr-FR"/>
            </w:rPr>
            <w:t>principales responsabilités et de vos réalisations les plus marquantes</w:t>
          </w:r>
          <w:r>
            <w:rPr>
              <w:lang w:bidi="fr-FR"/>
            </w:rPr>
            <w:t>.</w:t>
          </w:r>
        </w:p>
      </w:docPartBody>
    </w:docPart>
    <w:docPart>
      <w:docPartPr>
        <w:name w:val="060CE77F8A3A4B6CADFCEB61CA5758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90058A-2ABC-47B4-AAA6-F8637B74B682}"/>
      </w:docPartPr>
      <w:docPartBody>
        <w:p w:rsidR="00000000" w:rsidRDefault="00F639A4">
          <w:pPr>
            <w:pStyle w:val="060CE77F8A3A4B6CADFCEB61CA57580A"/>
          </w:pPr>
          <w:r w:rsidRPr="00843164">
            <w:rPr>
              <w:lang w:bidi="fr-FR"/>
            </w:rPr>
            <w:t>Formation</w:t>
          </w:r>
        </w:p>
      </w:docPartBody>
    </w:docPart>
    <w:docPart>
      <w:docPartPr>
        <w:name w:val="F0F2F145E9154FB0BA989299C794C5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49950F-6CAF-4049-99E9-F5872C173705}"/>
      </w:docPartPr>
      <w:docPartBody>
        <w:p w:rsidR="00000000" w:rsidRDefault="00F639A4">
          <w:pPr>
            <w:pStyle w:val="F0F2F145E9154FB0BA989299C794C5D2"/>
          </w:pPr>
          <w:r>
            <w:rPr>
              <w:lang w:bidi="fr-FR"/>
            </w:rPr>
            <w:t>Date</w:t>
          </w:r>
          <w:r w:rsidRPr="00843164">
            <w:rPr>
              <w:lang w:bidi="fr-FR"/>
            </w:rPr>
            <w:t xml:space="preserve"> de début</w:t>
          </w:r>
        </w:p>
      </w:docPartBody>
    </w:docPart>
    <w:docPart>
      <w:docPartPr>
        <w:name w:val="5135FB22214F4743AC6D629522927B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DAD810-FB68-4EF5-9AC9-D237A2DF02D1}"/>
      </w:docPartPr>
      <w:docPartBody>
        <w:p w:rsidR="00000000" w:rsidRDefault="00F639A4">
          <w:pPr>
            <w:pStyle w:val="5135FB22214F4743AC6D629522927BAC"/>
          </w:pPr>
          <w:r w:rsidRPr="00843164">
            <w:rPr>
              <w:lang w:bidi="fr-FR"/>
            </w:rPr>
            <w:t>Date de fin</w:t>
          </w:r>
        </w:p>
      </w:docPartBody>
    </w:docPart>
    <w:docPart>
      <w:docPartPr>
        <w:name w:val="A660331251CA458D95444DAD39361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FA406-F6EC-450E-B6FD-D251DF3C7C72}"/>
      </w:docPartPr>
      <w:docPartBody>
        <w:p w:rsidR="00000000" w:rsidRDefault="00F639A4">
          <w:pPr>
            <w:pStyle w:val="A660331251CA458D95444DAD393613BD"/>
          </w:pPr>
          <w:r w:rsidRPr="00843164">
            <w:rPr>
              <w:lang w:bidi="fr-FR"/>
            </w:rPr>
            <w:t>Diplôme</w:t>
          </w:r>
        </w:p>
      </w:docPartBody>
    </w:docPart>
    <w:docPart>
      <w:docPartPr>
        <w:name w:val="9539B8298B014606A7046F4B147F2D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1B410-6D11-4928-97DD-60F2ABBE90F6}"/>
      </w:docPartPr>
      <w:docPartBody>
        <w:p w:rsidR="00000000" w:rsidRDefault="00F639A4">
          <w:pPr>
            <w:pStyle w:val="9539B8298B014606A7046F4B147F2DDC"/>
          </w:pPr>
          <w:r w:rsidRPr="00843164">
            <w:rPr>
              <w:lang w:bidi="fr-FR"/>
            </w:rPr>
            <w:t>Lieu</w:t>
          </w:r>
        </w:p>
      </w:docPartBody>
    </w:docPart>
    <w:docPart>
      <w:docPartPr>
        <w:name w:val="6A529DCBCF144D83A8F3235BF55E47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EF984C-3804-41AE-8F13-F7072B2EB6B1}"/>
      </w:docPartPr>
      <w:docPartBody>
        <w:p w:rsidR="00000000" w:rsidRDefault="00F639A4">
          <w:pPr>
            <w:pStyle w:val="6A529DCBCF144D83A8F3235BF55E47D0"/>
          </w:pPr>
          <w:r w:rsidRPr="00416A81">
            <w:rPr>
              <w:i/>
            </w:rPr>
            <w:t xml:space="preserve">Nom </w:t>
          </w:r>
          <w:r w:rsidRPr="00416A81">
            <w:rPr>
              <w:i/>
            </w:rPr>
            <w:t>De L’établissement</w:t>
          </w:r>
        </w:p>
      </w:docPartBody>
    </w:docPart>
    <w:docPart>
      <w:docPartPr>
        <w:name w:val="D7B9BC5BAB244CCD953A1A22FBD5BF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07267-15E9-46C8-A475-33A3AED14988}"/>
      </w:docPartPr>
      <w:docPartBody>
        <w:p w:rsidR="00000000" w:rsidRDefault="00F639A4">
          <w:pPr>
            <w:pStyle w:val="D7B9BC5BAB244CCD953A1A22FBD5BF02"/>
          </w:pPr>
          <w:r w:rsidRPr="00843164">
            <w:rPr>
              <w:lang w:bidi="fr-FR"/>
            </w:rPr>
            <w:t>Communication</w:t>
          </w:r>
        </w:p>
      </w:docPartBody>
    </w:docPart>
    <w:docPart>
      <w:docPartPr>
        <w:name w:val="A5751971906C46CD863EE50CC93CE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B89B0-C87E-4BE7-AF15-FB9B8E1DEF3D}"/>
      </w:docPartPr>
      <w:docPartBody>
        <w:p w:rsidR="00000000" w:rsidRDefault="00F639A4">
          <w:pPr>
            <w:pStyle w:val="A5751971906C46CD863EE50CC93CED2B"/>
          </w:pPr>
          <w:r w:rsidRPr="00843164">
            <w:rPr>
              <w:lang w:bidi="fr-FR"/>
            </w:rPr>
            <w:t>Vous avez effectué une présentation qui a recu</w:t>
          </w:r>
          <w:r>
            <w:rPr>
              <w:lang w:bidi="fr-FR"/>
            </w:rPr>
            <w:t xml:space="preserve">eilli des critiques </w:t>
          </w:r>
          <w:r>
            <w:rPr>
              <w:lang w:bidi="fr-FR"/>
            </w:rPr>
            <w:t>élogieuses</w:t>
          </w:r>
          <w:r w:rsidRPr="00843164">
            <w:rPr>
              <w:lang w:bidi="fr-FR"/>
            </w:rPr>
            <w:t>.</w:t>
          </w:r>
          <w:r w:rsidRPr="00843164">
            <w:rPr>
              <w:lang w:bidi="fr-FR"/>
            </w:rPr>
            <w:t xml:space="preserve"> Ne vous en cachez pas ! </w:t>
          </w:r>
          <w:r>
            <w:rPr>
              <w:lang w:bidi="fr-FR"/>
            </w:rPr>
            <w:t>Ceci est l’emplacement pour montrer comment vous travaillez et int</w:t>
          </w:r>
          <w:r>
            <w:rPr>
              <w:lang w:bidi="fr-FR"/>
            </w:rPr>
            <w:t>eragissez avec les autres.</w:t>
          </w:r>
        </w:p>
      </w:docPartBody>
    </w:docPart>
    <w:docPart>
      <w:docPartPr>
        <w:name w:val="79C441DD73814DF5924CFE0FDEE75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1CD122-8838-460C-BD03-2FC3EF776C38}"/>
      </w:docPartPr>
      <w:docPartBody>
        <w:p w:rsidR="00000000" w:rsidRDefault="00F639A4">
          <w:pPr>
            <w:pStyle w:val="79C441DD73814DF5924CFE0FDEE7592F"/>
          </w:pPr>
          <w:r w:rsidRPr="00843164">
            <w:rPr>
              <w:lang w:bidi="fr-FR"/>
            </w:rPr>
            <w:t>Compétences en leadership</w:t>
          </w:r>
        </w:p>
      </w:docPartBody>
    </w:docPart>
    <w:docPart>
      <w:docPartPr>
        <w:name w:val="1A65F450E7DC463FB9950AFACD5EF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C60FD-504B-4A52-87D8-15D46DE29BD5}"/>
      </w:docPartPr>
      <w:docPartBody>
        <w:p w:rsidR="00000000" w:rsidRDefault="00F639A4">
          <w:pPr>
            <w:pStyle w:val="1A65F450E7DC463FB9950AFACD5EFCB7"/>
          </w:pPr>
          <w:r w:rsidRPr="00843164">
            <w:rPr>
              <w:lang w:bidi="fr-FR"/>
            </w:rPr>
            <w:t xml:space="preserve">Vous êtes président d’une association étudiante, d’un syndic de copropriété, ou bénévole au sein d’une association caritative ? Vous avez tout d’un </w:t>
          </w:r>
          <w:r>
            <w:rPr>
              <w:lang w:bidi="fr-FR"/>
            </w:rPr>
            <w:t>leader. Mettez cela en évidence</w:t>
          </w:r>
          <w:r w:rsidRPr="00843164">
            <w:rPr>
              <w:lang w:bidi="fr-FR"/>
            </w:rPr>
            <w:t> </w:t>
          </w:r>
          <w:r w:rsidRPr="00843164">
            <w:rPr>
              <w:lang w:bidi="fr-FR"/>
            </w:rPr>
            <w:t>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A4"/>
    <w:rsid w:val="00F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6C6865B3EE428C8A06BD4B023B4FF1">
    <w:name w:val="476C6865B3EE428C8A06BD4B023B4FF1"/>
  </w:style>
  <w:style w:type="paragraph" w:customStyle="1" w:styleId="EA8C382B4EA943989CE9A00D03CD1357">
    <w:name w:val="EA8C382B4EA943989CE9A00D03CD1357"/>
  </w:style>
  <w:style w:type="paragraph" w:customStyle="1" w:styleId="24DA978C2E4E4D808D86F0712F9B71E4">
    <w:name w:val="24DA978C2E4E4D808D86F0712F9B71E4"/>
  </w:style>
  <w:style w:type="paragraph" w:customStyle="1" w:styleId="D559E7D2D7304959BE04665BED3054D3">
    <w:name w:val="D559E7D2D7304959BE04665BED3054D3"/>
  </w:style>
  <w:style w:type="paragraph" w:customStyle="1" w:styleId="52F59E15C69647259CF175A339AC98FB">
    <w:name w:val="52F59E15C69647259CF175A339AC98FB"/>
  </w:style>
  <w:style w:type="paragraph" w:customStyle="1" w:styleId="3629F92801394A4A985A5BCB9DD28FC0">
    <w:name w:val="3629F92801394A4A985A5BCB9DD28FC0"/>
  </w:style>
  <w:style w:type="paragraph" w:customStyle="1" w:styleId="4DB75E756B9C45D9A93A14FA89AE70E3">
    <w:name w:val="4DB75E756B9C45D9A93A14FA89AE70E3"/>
  </w:style>
  <w:style w:type="paragraph" w:customStyle="1" w:styleId="7C566F67238749368EF716AACD52A741">
    <w:name w:val="7C566F67238749368EF716AACD52A741"/>
  </w:style>
  <w:style w:type="paragraph" w:customStyle="1" w:styleId="81E2F7EBA8374AF5A7B1F1A54187DE93">
    <w:name w:val="81E2F7EBA8374AF5A7B1F1A54187DE93"/>
  </w:style>
  <w:style w:type="paragraph" w:customStyle="1" w:styleId="8E1963D1F18E482A8CFAD24E833F4956">
    <w:name w:val="8E1963D1F18E482A8CFAD24E833F4956"/>
  </w:style>
  <w:style w:type="paragraph" w:customStyle="1" w:styleId="9E0CF5B773214E82AC62A4CA795D8A91">
    <w:name w:val="9E0CF5B773214E82AC62A4CA795D8A91"/>
  </w:style>
  <w:style w:type="paragraph" w:customStyle="1" w:styleId="72E13B26965B4791B17AA2189888D8EB">
    <w:name w:val="72E13B26965B4791B17AA2189888D8EB"/>
  </w:style>
  <w:style w:type="paragraph" w:customStyle="1" w:styleId="C801D9FC9576488784AA09849841D741">
    <w:name w:val="C801D9FC9576488784AA09849841D741"/>
  </w:style>
  <w:style w:type="paragraph" w:customStyle="1" w:styleId="ED8FE3DED6634E5E8173A257A97F1FA7">
    <w:name w:val="ED8FE3DED6634E5E8173A257A97F1FA7"/>
  </w:style>
  <w:style w:type="paragraph" w:customStyle="1" w:styleId="1DCAD6BA385849B3AB67DD71E7878990">
    <w:name w:val="1DCAD6BA385849B3AB67DD71E7878990"/>
  </w:style>
  <w:style w:type="paragraph" w:customStyle="1" w:styleId="2B3DF5F390EA4160B18093477CFC64E5">
    <w:name w:val="2B3DF5F390EA4160B18093477CFC64E5"/>
  </w:style>
  <w:style w:type="paragraph" w:customStyle="1" w:styleId="F295F2AA3FA245CC8AC1FAD022DD6F15">
    <w:name w:val="F295F2AA3FA245CC8AC1FAD022DD6F15"/>
  </w:style>
  <w:style w:type="paragraph" w:customStyle="1" w:styleId="FCDAA103CFD74CF99370FED8C8DCFC01">
    <w:name w:val="FCDAA103CFD74CF99370FED8C8DCFC01"/>
  </w:style>
  <w:style w:type="paragraph" w:customStyle="1" w:styleId="7D5CF4F9E2EA47B4838E02814E091C73">
    <w:name w:val="7D5CF4F9E2EA47B4838E02814E091C73"/>
  </w:style>
  <w:style w:type="paragraph" w:customStyle="1" w:styleId="060CE77F8A3A4B6CADFCEB61CA57580A">
    <w:name w:val="060CE77F8A3A4B6CADFCEB61CA57580A"/>
  </w:style>
  <w:style w:type="paragraph" w:customStyle="1" w:styleId="F0F2F145E9154FB0BA989299C794C5D2">
    <w:name w:val="F0F2F145E9154FB0BA989299C794C5D2"/>
  </w:style>
  <w:style w:type="paragraph" w:customStyle="1" w:styleId="5135FB22214F4743AC6D629522927BAC">
    <w:name w:val="5135FB22214F4743AC6D629522927BAC"/>
  </w:style>
  <w:style w:type="paragraph" w:customStyle="1" w:styleId="A660331251CA458D95444DAD393613BD">
    <w:name w:val="A660331251CA458D95444DAD393613BD"/>
  </w:style>
  <w:style w:type="paragraph" w:customStyle="1" w:styleId="9539B8298B014606A7046F4B147F2DDC">
    <w:name w:val="9539B8298B014606A7046F4B147F2DDC"/>
  </w:style>
  <w:style w:type="paragraph" w:customStyle="1" w:styleId="6A529DCBCF144D83A8F3235BF55E47D0">
    <w:name w:val="6A529DCBCF144D83A8F3235BF55E47D0"/>
  </w:style>
  <w:style w:type="paragraph" w:customStyle="1" w:styleId="D7B9BC5BAB244CCD953A1A22FBD5BF02">
    <w:name w:val="D7B9BC5BAB244CCD953A1A22FBD5BF02"/>
  </w:style>
  <w:style w:type="paragraph" w:customStyle="1" w:styleId="A5751971906C46CD863EE50CC93CED2B">
    <w:name w:val="A5751971906C46CD863EE50CC93CED2B"/>
  </w:style>
  <w:style w:type="paragraph" w:customStyle="1" w:styleId="79C441DD73814DF5924CFE0FDEE7592F">
    <w:name w:val="79C441DD73814DF5924CFE0FDEE7592F"/>
  </w:style>
  <w:style w:type="paragraph" w:customStyle="1" w:styleId="1A65F450E7DC463FB9950AFACD5EFCB7">
    <w:name w:val="1A65F450E7DC463FB9950AFACD5EF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D2C5B9-E9BE-4F74-BBC0-48C04D19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</Template>
  <TotalTime>700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eNanno 77</dc:creator>
  <cp:keywords/>
  <dc:description/>
  <cp:lastModifiedBy>eNanno 77</cp:lastModifiedBy>
  <cp:revision>2</cp:revision>
  <dcterms:created xsi:type="dcterms:W3CDTF">2019-02-24T09:45:00Z</dcterms:created>
  <dcterms:modified xsi:type="dcterms:W3CDTF">2019-03-11T07:47:00Z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VSO item id">
    <vt:lpwstr/>
  </property>
  <property fmtid="{D5CDD505-2E9C-101B-9397-08002B2CF9AE}" pid="9" name="Assetid ">
    <vt:lpwstr/>
  </property>
  <property fmtid="{D5CDD505-2E9C-101B-9397-08002B2CF9AE}" pid="10" name="Item Details">
    <vt:lpwstr/>
  </property>
  <property fmtid="{D5CDD505-2E9C-101B-9397-08002B2CF9AE}" pid="11" name="Template details">
    <vt:lpwstr/>
  </property>
</Properties>
</file>